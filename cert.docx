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29E0" w14:textId="77777777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B1CAF70" wp14:editId="568321A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7E5DD5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+eJJ/F5UkojSeaav+fN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6ACD6E65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2DF47AD" w14:textId="77777777" w:rsidR="002E135D" w:rsidRPr="00794A59" w:rsidRDefault="00000000" w:rsidP="00794A59">
            <w:pPr>
              <w:pStyle w:val="TopTitle"/>
            </w:pPr>
            <w:sdt>
              <w:sdtPr>
                <w:id w:val="569086693"/>
                <w:placeholder>
                  <w:docPart w:val="595CE82F5ED54D5B95D30642A06C2267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World’s Best</w:t>
                </w:r>
              </w:sdtContent>
            </w:sdt>
          </w:p>
        </w:tc>
      </w:tr>
      <w:tr w:rsidR="00794A59" w:rsidRPr="00794A59" w14:paraId="348E0DA3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6610FB85" w14:textId="77777777" w:rsidR="00B51FB4" w:rsidRPr="00794A59" w:rsidRDefault="00000000" w:rsidP="00794A59">
            <w:pPr>
              <w:pStyle w:val="GradientText"/>
            </w:pPr>
            <w:sdt>
              <w:sdtPr>
                <w:id w:val="-1305698720"/>
                <w:placeholder>
                  <w:docPart w:val="1CC73F08E3D14C588E4A706C7B71CBED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Cat Sitter</w:t>
                </w:r>
              </w:sdtContent>
            </w:sdt>
          </w:p>
        </w:tc>
      </w:tr>
      <w:tr w:rsidR="007D2D09" w:rsidRPr="002870E8" w14:paraId="52203A7A" w14:textId="77777777" w:rsidTr="000971C0">
        <w:trPr>
          <w:trHeight w:val="729"/>
        </w:trPr>
        <w:tc>
          <w:tcPr>
            <w:tcW w:w="14400" w:type="dxa"/>
            <w:gridSpan w:val="5"/>
          </w:tcPr>
          <w:p w14:paraId="48ADE468" w14:textId="77777777" w:rsidR="002E135D" w:rsidRPr="002870E8" w:rsidRDefault="00000000" w:rsidP="002870E8">
            <w:sdt>
              <w:sdtPr>
                <w:id w:val="-1443455048"/>
                <w:placeholder>
                  <w:docPart w:val="4FE72E46C50C4A74B69F9E4554AB4736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2428910E" w14:textId="77777777" w:rsidTr="002870E8">
        <w:trPr>
          <w:trHeight w:val="1440"/>
        </w:trPr>
        <w:tc>
          <w:tcPr>
            <w:tcW w:w="14400" w:type="dxa"/>
            <w:gridSpan w:val="5"/>
          </w:tcPr>
          <w:sdt>
            <w:sdtPr>
              <w:rPr>
                <w:b w:val="0"/>
                <w:bCs/>
              </w:rPr>
              <w:alias w:val="Name"/>
              <w:tag w:val="Name"/>
              <w:id w:val="975261468"/>
              <w:placeholder>
                <w:docPart w:val="DefaultPlaceholder_-1854013440"/>
              </w:placeholder>
            </w:sdtPr>
            <w:sdtContent>
              <w:p w14:paraId="39704C36" w14:textId="7A03E977" w:rsidR="002E135D" w:rsidRPr="004F5593" w:rsidRDefault="005250FE" w:rsidP="00794A59">
                <w:pPr>
                  <w:pStyle w:val="Name"/>
                  <w:rPr>
                    <w:b w:val="0"/>
                    <w:bCs/>
                  </w:rPr>
                </w:pPr>
                <w:r w:rsidRPr="004F5593">
                  <w:rPr>
                    <w:b w:val="0"/>
                    <w:bCs/>
                  </w:rPr>
                  <w:t>&lt;</w:t>
                </w:r>
                <w:sdt>
                  <w:sdtPr>
                    <w:rPr>
                      <w:b w:val="0"/>
                      <w:bCs/>
                    </w:rPr>
                    <w:id w:val="1390534859"/>
                    <w:placeholder>
                      <w:docPart w:val="DefaultPlaceholder_-1854013440"/>
                    </w:placeholder>
                  </w:sdtPr>
                  <w:sdtContent>
                    <w:r w:rsidR="004F5593">
                      <w:rPr>
                        <w:b w:val="0"/>
                        <w:bCs/>
                      </w:rPr>
                      <w:t>Name</w:t>
                    </w:r>
                  </w:sdtContent>
                </w:sdt>
                <w:r w:rsidR="004F5593">
                  <w:rPr>
                    <w:b w:val="0"/>
                    <w:bCs/>
                  </w:rPr>
                  <w:t>&gt;</w:t>
                </w:r>
              </w:p>
            </w:sdtContent>
          </w:sdt>
        </w:tc>
      </w:tr>
      <w:tr w:rsidR="00D16F2A" w:rsidRPr="002870E8" w14:paraId="2A99D97E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3518CF8" w14:textId="3CDB3355" w:rsidR="00D16F2A" w:rsidRPr="002870E8" w:rsidRDefault="005250FE" w:rsidP="002870E8">
            <w:r>
              <w:t xml:space="preserve"> </w:t>
            </w:r>
            <w:r w:rsidR="004F5593">
              <w:t>a</w:t>
            </w:r>
            <w:r>
              <w:t xml:space="preserve">s </w:t>
            </w:r>
            <w:sdt>
              <w:sdtPr>
                <w:alias w:val="Role"/>
                <w:tag w:val="Role"/>
                <w:id w:val="-1932419297"/>
                <w:placeholder>
                  <w:docPart w:val="DefaultPlaceholder_-1854013440"/>
                </w:placeholder>
              </w:sdtPr>
              <w:sdtContent>
                <w:r w:rsidR="004F5593">
                  <w:t>&lt;Role&gt;</w:t>
                </w:r>
              </w:sdtContent>
            </w:sdt>
          </w:p>
        </w:tc>
      </w:tr>
      <w:tr w:rsidR="007D2D09" w:rsidRPr="007D2D09" w14:paraId="504AD994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6B39709E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15A23FEF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FAF8FFC" wp14:editId="0D33A1D9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C7B61E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467CFF4" w14:textId="77777777" w:rsidR="00513B92" w:rsidRPr="00794A59" w:rsidRDefault="00000000" w:rsidP="00A6153A">
            <w:pPr>
              <w:pStyle w:val="Date"/>
            </w:pPr>
            <w:sdt>
              <w:sdtPr>
                <w:id w:val="980122789"/>
                <w:placeholder>
                  <w:docPart w:val="7053C1B984D04E88A2D18094ADAF549C"/>
                </w:placeholder>
                <w:temporary/>
                <w:showingPlcHdr/>
                <w15:appearance w15:val="hidden"/>
              </w:sdtPr>
              <w:sdtContent>
                <w:r w:rsidR="00794A59" w:rsidRPr="00794A59">
                  <w:t>June 6, 20XX</w:t>
                </w:r>
              </w:sdtContent>
            </w:sdt>
          </w:p>
        </w:tc>
        <w:tc>
          <w:tcPr>
            <w:tcW w:w="1170" w:type="dxa"/>
            <w:vMerge w:val="restart"/>
          </w:tcPr>
          <w:p w14:paraId="4DA1B934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0007BB34" w14:textId="77777777" w:rsidTr="00794A59">
        <w:trPr>
          <w:trHeight w:val="576"/>
        </w:trPr>
        <w:tc>
          <w:tcPr>
            <w:tcW w:w="1170" w:type="dxa"/>
            <w:vMerge/>
          </w:tcPr>
          <w:p w14:paraId="6289ECD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050BBEA" w14:textId="77777777" w:rsidR="000D4898" w:rsidRPr="002870E8" w:rsidRDefault="00000000" w:rsidP="002870E8">
            <w:sdt>
              <w:sdtPr>
                <w:id w:val="-740399716"/>
                <w:placeholder>
                  <w:docPart w:val="77749F6DD3DB4C81AB5FF9705F2DB192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Payton Davis, Neighbor</w:t>
                </w:r>
              </w:sdtContent>
            </w:sdt>
          </w:p>
        </w:tc>
        <w:tc>
          <w:tcPr>
            <w:tcW w:w="2700" w:type="dxa"/>
            <w:vMerge/>
          </w:tcPr>
          <w:p w14:paraId="1445F3DA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AA89EA0" w14:textId="77777777" w:rsidR="00513B92" w:rsidRPr="002870E8" w:rsidRDefault="00000000" w:rsidP="002870E8">
            <w:sdt>
              <w:sdtPr>
                <w:id w:val="-1984847427"/>
                <w:placeholder>
                  <w:docPart w:val="97C8399BB3BA420C9BBDBE982A545740"/>
                </w:placeholder>
                <w:temporary/>
                <w:showingPlcHdr/>
                <w15:appearance w15:val="hidden"/>
              </w:sdtPr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11DA5551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43A564E6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55653" w14:textId="77777777" w:rsidR="006417DA" w:rsidRDefault="006417DA" w:rsidP="0063337F">
      <w:r>
        <w:separator/>
      </w:r>
    </w:p>
  </w:endnote>
  <w:endnote w:type="continuationSeparator" w:id="0">
    <w:p w14:paraId="425C008C" w14:textId="77777777" w:rsidR="006417DA" w:rsidRDefault="006417DA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FB2B1" w14:textId="77777777" w:rsidR="006417DA" w:rsidRDefault="006417DA" w:rsidP="0063337F">
      <w:r>
        <w:separator/>
      </w:r>
    </w:p>
  </w:footnote>
  <w:footnote w:type="continuationSeparator" w:id="0">
    <w:p w14:paraId="278066AA" w14:textId="77777777" w:rsidR="006417DA" w:rsidRDefault="006417DA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C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27028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45EDC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4F5593"/>
    <w:rsid w:val="00504347"/>
    <w:rsid w:val="00512035"/>
    <w:rsid w:val="00513B92"/>
    <w:rsid w:val="00520D7E"/>
    <w:rsid w:val="005250F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17DA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058B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BE89"/>
  <w15:chartTrackingRefBased/>
  <w15:docId w15:val="{FE7CE180-0872-4185-A23C-9A001FFF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T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5CE82F5ED54D5B95D30642A06C2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4948-6858-4045-A464-DC1F8A57AF8C}"/>
      </w:docPartPr>
      <w:docPartBody>
        <w:p w:rsidR="00000000" w:rsidRDefault="00000000">
          <w:pPr>
            <w:pStyle w:val="595CE82F5ED54D5B95D30642A06C2267"/>
          </w:pPr>
          <w:r w:rsidRPr="00794A59">
            <w:t>World’s Best</w:t>
          </w:r>
        </w:p>
      </w:docPartBody>
    </w:docPart>
    <w:docPart>
      <w:docPartPr>
        <w:name w:val="1CC73F08E3D14C588E4A706C7B71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3C3FD-FF50-43EB-B30C-E7973118530E}"/>
      </w:docPartPr>
      <w:docPartBody>
        <w:p w:rsidR="00000000" w:rsidRDefault="00000000">
          <w:pPr>
            <w:pStyle w:val="1CC73F08E3D14C588E4A706C7B71CBED"/>
          </w:pPr>
          <w:r w:rsidRPr="00794A59">
            <w:t>Cat Sitter</w:t>
          </w:r>
        </w:p>
      </w:docPartBody>
    </w:docPart>
    <w:docPart>
      <w:docPartPr>
        <w:name w:val="4FE72E46C50C4A74B69F9E4554AB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00F8F-AA3D-4E2F-AC2B-81D9E6DC6665}"/>
      </w:docPartPr>
      <w:docPartBody>
        <w:p w:rsidR="00000000" w:rsidRDefault="00000000">
          <w:pPr>
            <w:pStyle w:val="4FE72E46C50C4A74B69F9E4554AB4736"/>
          </w:pPr>
          <w:r w:rsidRPr="002870E8">
            <w:t>This certificate is awarded to</w:t>
          </w:r>
        </w:p>
      </w:docPartBody>
    </w:docPart>
    <w:docPart>
      <w:docPartPr>
        <w:name w:val="7053C1B984D04E88A2D18094ADAF5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6B56-4894-429F-985F-7F1F64AC981E}"/>
      </w:docPartPr>
      <w:docPartBody>
        <w:p w:rsidR="00000000" w:rsidRDefault="00000000">
          <w:pPr>
            <w:pStyle w:val="7053C1B984D04E88A2D18094ADAF549C"/>
          </w:pPr>
          <w:r w:rsidRPr="00794A59">
            <w:t>June 6, 20XX</w:t>
          </w:r>
        </w:p>
      </w:docPartBody>
    </w:docPart>
    <w:docPart>
      <w:docPartPr>
        <w:name w:val="77749F6DD3DB4C81AB5FF9705F2D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17757-88D2-4B1E-BBFC-BA456DBA948E}"/>
      </w:docPartPr>
      <w:docPartBody>
        <w:p w:rsidR="00000000" w:rsidRDefault="00000000">
          <w:pPr>
            <w:pStyle w:val="77749F6DD3DB4C81AB5FF9705F2DB192"/>
          </w:pPr>
          <w:r w:rsidRPr="002870E8">
            <w:t>Payton Davis, Neighbor</w:t>
          </w:r>
        </w:p>
      </w:docPartBody>
    </w:docPart>
    <w:docPart>
      <w:docPartPr>
        <w:name w:val="97C8399BB3BA420C9BBDBE982A545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A027-A79E-4B4F-B7FC-1AA21B2202FC}"/>
      </w:docPartPr>
      <w:docPartBody>
        <w:p w:rsidR="00000000" w:rsidRDefault="00000000">
          <w:pPr>
            <w:pStyle w:val="97C8399BB3BA420C9BBDBE982A545740"/>
          </w:pPr>
          <w:r w:rsidRPr="002870E8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90137-FCEE-427A-9AD0-F16E2AB01244}"/>
      </w:docPartPr>
      <w:docPartBody>
        <w:p w:rsidR="00000000" w:rsidRDefault="0095650E">
          <w:r w:rsidRPr="008F1B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484E97"/>
    <w:rsid w:val="0095650E"/>
    <w:rsid w:val="00FA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CE82F5ED54D5B95D30642A06C2267">
    <w:name w:val="595CE82F5ED54D5B95D30642A06C2267"/>
  </w:style>
  <w:style w:type="paragraph" w:customStyle="1" w:styleId="1CC73F08E3D14C588E4A706C7B71CBED">
    <w:name w:val="1CC73F08E3D14C588E4A706C7B71CBED"/>
  </w:style>
  <w:style w:type="paragraph" w:customStyle="1" w:styleId="4FE72E46C50C4A74B69F9E4554AB4736">
    <w:name w:val="4FE72E46C50C4A74B69F9E4554AB4736"/>
  </w:style>
  <w:style w:type="paragraph" w:customStyle="1" w:styleId="EA31FA24F82E4DF6B0FC58E8E9EA0AD8">
    <w:name w:val="EA31FA24F82E4DF6B0FC58E8E9EA0AD8"/>
  </w:style>
  <w:style w:type="paragraph" w:customStyle="1" w:styleId="A1F6138D72314BE1BD83F148766A0F09">
    <w:name w:val="A1F6138D72314BE1BD83F148766A0F09"/>
  </w:style>
  <w:style w:type="paragraph" w:customStyle="1" w:styleId="7053C1B984D04E88A2D18094ADAF549C">
    <w:name w:val="7053C1B984D04E88A2D18094ADAF549C"/>
  </w:style>
  <w:style w:type="paragraph" w:customStyle="1" w:styleId="77749F6DD3DB4C81AB5FF9705F2DB192">
    <w:name w:val="77749F6DD3DB4C81AB5FF9705F2DB192"/>
  </w:style>
  <w:style w:type="paragraph" w:customStyle="1" w:styleId="97C8399BB3BA420C9BBDBE982A545740">
    <w:name w:val="97C8399BB3BA420C9BBDBE982A545740"/>
  </w:style>
  <w:style w:type="character" w:styleId="PlaceholderText">
    <w:name w:val="Placeholder Text"/>
    <w:basedOn w:val="DefaultParagraphFont"/>
    <w:uiPriority w:val="99"/>
    <w:semiHidden/>
    <w:rsid w:val="009565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Khosla</dc:creator>
  <cp:keywords/>
  <dc:description/>
  <cp:lastModifiedBy>Taanish K</cp:lastModifiedBy>
  <cp:revision>3</cp:revision>
  <dcterms:created xsi:type="dcterms:W3CDTF">2025-03-13T20:20:00Z</dcterms:created>
  <dcterms:modified xsi:type="dcterms:W3CDTF">2025-03-13T20:36:00Z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